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5750" w14:textId="77777777" w:rsidR="00394A6D" w:rsidRDefault="00D67E76">
      <w:pPr>
        <w:pStyle w:val="Title"/>
      </w:pPr>
      <w:sdt>
        <w:sdtPr>
          <w:alias w:val="Enter your name:"/>
          <w:tag w:val=""/>
          <w:id w:val="-328297061"/>
          <w:placeholder>
            <w:docPart w:val="74C420DC12644EA8BF7F4582BA886D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3671AF">
            <w:t xml:space="preserve">Ji </w:t>
          </w:r>
          <w:proofErr w:type="spellStart"/>
          <w:r w:rsidR="003671AF">
            <w:t>Hoon</w:t>
          </w:r>
          <w:proofErr w:type="spellEnd"/>
          <w:r w:rsidR="003671AF">
            <w:t xml:space="preserve"> Kang</w:t>
          </w:r>
        </w:sdtContent>
      </w:sdt>
    </w:p>
    <w:p w14:paraId="2347899F" w14:textId="24D478AC" w:rsidR="00AE36AD" w:rsidRDefault="003671AF">
      <w:r>
        <w:t>3920 Pacific Place</w:t>
      </w:r>
      <w:r w:rsidR="00CC75DB">
        <w:t xml:space="preserve">, </w:t>
      </w:r>
      <w:r>
        <w:t>Mukilteo 98275</w:t>
      </w:r>
      <w:r w:rsidR="007D00B3">
        <w:t> | </w:t>
      </w:r>
      <w:r>
        <w:t>425-530-5453</w:t>
      </w:r>
      <w:r w:rsidR="007D00B3">
        <w:t> | </w:t>
      </w:r>
      <w:hyperlink r:id="rId7" w:history="1">
        <w:r w:rsidRPr="00577D38">
          <w:rPr>
            <w:rStyle w:val="Hyperlink"/>
          </w:rPr>
          <w:t>jkang18@uw.edu</w:t>
        </w:r>
      </w:hyperlink>
      <w:r>
        <w:t xml:space="preserve"> </w:t>
      </w:r>
      <w:r w:rsidR="00AE36AD">
        <w:t xml:space="preserve">| </w:t>
      </w:r>
      <w:r w:rsidR="00AE36AD" w:rsidRPr="00AE36AD">
        <w:t>https://github.com/KangJay</w:t>
      </w:r>
    </w:p>
    <w:sdt>
      <w:sdtPr>
        <w:alias w:val="Objective:"/>
        <w:tag w:val="Objective:"/>
        <w:id w:val="-736782104"/>
        <w:placeholder>
          <w:docPart w:val="0E64E911096545C3A36BB1B798243EAD"/>
        </w:placeholder>
        <w:temporary/>
        <w:showingPlcHdr/>
        <w15:appearance w15:val="hidden"/>
      </w:sdtPr>
      <w:sdtEndPr/>
      <w:sdtContent>
        <w:p w14:paraId="235EB58D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0367B15A" w14:textId="77777777" w:rsidR="00394A6D" w:rsidRDefault="003671AF" w:rsidP="00DD4208">
      <w:pPr>
        <w:pStyle w:val="ListBullet"/>
      </w:pPr>
      <w:r>
        <w:t xml:space="preserve">To obtain a full-time or part-time software development/engineering opportunity to further my understanding of the field from all levels of the stack. </w:t>
      </w:r>
    </w:p>
    <w:sdt>
      <w:sdtPr>
        <w:alias w:val="Education:"/>
        <w:tag w:val="Education:"/>
        <w:id w:val="1513793667"/>
        <w:placeholder>
          <w:docPart w:val="83BA421E8CDE447E8BB1F1C51F15807F"/>
        </w:placeholder>
        <w:temporary/>
        <w:showingPlcHdr/>
        <w15:appearance w15:val="hidden"/>
      </w:sdtPr>
      <w:sdtEndPr/>
      <w:sdtContent>
        <w:p w14:paraId="3C0B75FA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1EB9DF13" w14:textId="77777777" w:rsidR="00394A6D" w:rsidRDefault="003671AF">
      <w:pPr>
        <w:pStyle w:val="Heading2"/>
      </w:pPr>
      <w:r>
        <w:t>B.s</w:t>
      </w:r>
      <w:r w:rsidR="007D00B3">
        <w:t> | </w:t>
      </w:r>
      <w:r>
        <w:t>sept 2016 – june 2020</w:t>
      </w:r>
      <w:r w:rsidR="007D00B3">
        <w:t> | </w:t>
      </w:r>
      <w:r>
        <w:t>university of washington</w:t>
      </w:r>
    </w:p>
    <w:p w14:paraId="5BAF9AEA" w14:textId="77777777" w:rsidR="00394A6D" w:rsidRDefault="00D67E76" w:rsidP="008916B6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0BBE0CBA0FA8466191FFC4E7248FA061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3671AF">
        <w:t>Computer Science and Software Engineering</w:t>
      </w:r>
    </w:p>
    <w:p w14:paraId="7AD6F9FE" w14:textId="77777777" w:rsidR="00394A6D" w:rsidRDefault="00D67E76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D658DC3FE308404B81D2F7EEC436D24C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3671AF">
        <w:t>Data structures, algorithms, cloud computing, operating systems, computer architecture, software engineering principles, analysis and design of software, and networking (IP)</w:t>
      </w:r>
    </w:p>
    <w:p w14:paraId="24417033" w14:textId="77777777" w:rsidR="003671AF" w:rsidRDefault="003671AF">
      <w:pPr>
        <w:pStyle w:val="ListBullet"/>
      </w:pPr>
      <w:r>
        <w:t>GPA: 3.85 / 4.00</w:t>
      </w:r>
    </w:p>
    <w:sdt>
      <w:sdtPr>
        <w:alias w:val="Skills &amp; Abilities:"/>
        <w:tag w:val="Skills &amp; Abilities:"/>
        <w:id w:val="495469907"/>
        <w:placeholder>
          <w:docPart w:val="A56E6DC1AFEA4939AD838F34097A3149"/>
        </w:placeholder>
        <w:temporary/>
        <w:showingPlcHdr/>
        <w15:appearance w15:val="hidden"/>
      </w:sdtPr>
      <w:sdtEndPr/>
      <w:sdtContent>
        <w:p w14:paraId="7D7A0FCB" w14:textId="77777777" w:rsidR="00394A6D" w:rsidRDefault="007D00B3" w:rsidP="003671AF">
          <w:pPr>
            <w:pStyle w:val="Heading1"/>
          </w:pPr>
          <w:r>
            <w:t>Skills &amp; Abilities</w:t>
          </w:r>
        </w:p>
      </w:sdtContent>
    </w:sdt>
    <w:p w14:paraId="4EBCD296" w14:textId="48000B10" w:rsidR="00394A6D" w:rsidRDefault="003671AF">
      <w:pPr>
        <w:pStyle w:val="ListBullet"/>
      </w:pPr>
      <w:r>
        <w:rPr>
          <w:b/>
        </w:rPr>
        <w:t>Preferred languages:</w:t>
      </w:r>
      <w:r>
        <w:t xml:space="preserve"> Java, Python 3.x, C/C++</w:t>
      </w:r>
      <w:r w:rsidR="00AE36AD">
        <w:t>, Bash</w:t>
      </w:r>
    </w:p>
    <w:p w14:paraId="3CE79770" w14:textId="1CE9EE3B" w:rsidR="003671AF" w:rsidRDefault="003671AF" w:rsidP="003671AF">
      <w:pPr>
        <w:pStyle w:val="ListBullet"/>
      </w:pPr>
      <w:r>
        <w:rPr>
          <w:b/>
        </w:rPr>
        <w:t>Tools:</w:t>
      </w:r>
      <w:r>
        <w:t xml:space="preserve"> Visual Studio, Visual Studio Code, Atom, Linux-env CLI</w:t>
      </w:r>
      <w:r w:rsidR="00AE36AD">
        <w:t>, Bash</w:t>
      </w:r>
    </w:p>
    <w:p w14:paraId="1BA98074" w14:textId="77777777" w:rsidR="003671AF" w:rsidRDefault="003671AF" w:rsidP="003671AF">
      <w:pPr>
        <w:pStyle w:val="ListBullet"/>
      </w:pPr>
      <w:r>
        <w:rPr>
          <w:b/>
        </w:rPr>
        <w:t>SQL/NoSQL Databases:</w:t>
      </w:r>
      <w:r>
        <w:t xml:space="preserve"> DB mechanisms, schema design, AWS RDS (</w:t>
      </w:r>
      <w:proofErr w:type="spellStart"/>
      <w:r>
        <w:t>Postgre</w:t>
      </w:r>
      <w:proofErr w:type="spellEnd"/>
      <w:r>
        <w:t>), DynamoDB (NoSQL)</w:t>
      </w:r>
    </w:p>
    <w:p w14:paraId="50B190AC" w14:textId="43242587" w:rsidR="003671AF" w:rsidRDefault="003671AF" w:rsidP="003671AF">
      <w:pPr>
        <w:pStyle w:val="ListBullet"/>
      </w:pPr>
      <w:r>
        <w:rPr>
          <w:b/>
        </w:rPr>
        <w:t xml:space="preserve">Cloud </w:t>
      </w:r>
      <w:r w:rsidR="0029361F">
        <w:rPr>
          <w:b/>
        </w:rPr>
        <w:t>Computing</w:t>
      </w:r>
      <w:r>
        <w:rPr>
          <w:b/>
        </w:rPr>
        <w:t>:</w:t>
      </w:r>
      <w:r>
        <w:t xml:space="preserve"> AWS (S3, DynamoDB, Lambda, </w:t>
      </w:r>
      <w:r w:rsidR="00D42B20">
        <w:t>SNS, EBS, and others)</w:t>
      </w:r>
      <w:r w:rsidR="0029361F">
        <w:t xml:space="preserve">, RESTful APIs </w:t>
      </w:r>
    </w:p>
    <w:p w14:paraId="5CC09671" w14:textId="6CEF056C" w:rsidR="00EE5561" w:rsidRDefault="00EE5561" w:rsidP="003671AF">
      <w:pPr>
        <w:pStyle w:val="ListBullet"/>
      </w:pPr>
      <w:r>
        <w:rPr>
          <w:b/>
        </w:rPr>
        <w:t>Microsoft Office Suite and Google Productivity Suite</w:t>
      </w:r>
    </w:p>
    <w:p w14:paraId="56410FB1" w14:textId="0B3EB54D" w:rsidR="00EE5561" w:rsidRDefault="00EE5561" w:rsidP="003671AF">
      <w:pPr>
        <w:pStyle w:val="ListBullet"/>
      </w:pPr>
      <w:r>
        <w:rPr>
          <w:b/>
        </w:rPr>
        <w:t xml:space="preserve">Soft Skills: </w:t>
      </w:r>
      <w:r>
        <w:t xml:space="preserve">Strong communication, adaptability, creativity, time-management, work ethic, interpersonal skills, problem-solving, conflict resolution, </w:t>
      </w:r>
      <w:r w:rsidR="00FA4E11">
        <w:t xml:space="preserve">and research skills. </w:t>
      </w:r>
    </w:p>
    <w:p w14:paraId="4707E89B" w14:textId="77777777" w:rsidR="00394A6D" w:rsidRDefault="00D67E76">
      <w:pPr>
        <w:pStyle w:val="Heading1"/>
      </w:pPr>
      <w:sdt>
        <w:sdtPr>
          <w:alias w:val="Experience:"/>
          <w:tag w:val="Experience:"/>
          <w:id w:val="1494989950"/>
          <w:placeholder>
            <w:docPart w:val="1B6F815122784607A510DC7F43448D6F"/>
          </w:placeholder>
          <w:temporary/>
          <w:showingPlcHdr/>
          <w15:appearance w15:val="hidden"/>
        </w:sdtPr>
        <w:sdtEndPr/>
        <w:sdtContent>
          <w:r w:rsidR="007D00B3">
            <w:t>Experience</w:t>
          </w:r>
        </w:sdtContent>
      </w:sdt>
    </w:p>
    <w:p w14:paraId="15735F26" w14:textId="0BD8C977" w:rsidR="00394A6D" w:rsidRDefault="00AF23B3">
      <w:pPr>
        <w:pStyle w:val="Heading2"/>
      </w:pPr>
      <w:r>
        <w:t>Mews Researcher and Software Developer</w:t>
      </w:r>
      <w:r w:rsidR="007D00B3">
        <w:t> | </w:t>
      </w:r>
      <w:r>
        <w:t>U</w:t>
      </w:r>
      <w:r w:rsidR="00AE36AD">
        <w:t>.</w:t>
      </w:r>
      <w:r>
        <w:t xml:space="preserve"> of wash.</w:t>
      </w:r>
      <w:r w:rsidR="007D00B3">
        <w:t> | </w:t>
      </w:r>
      <w:r>
        <w:t>april 2019 - present</w:t>
      </w:r>
    </w:p>
    <w:p w14:paraId="0615EA4F" w14:textId="61008005" w:rsidR="00394A6D" w:rsidRDefault="00AF23B3">
      <w:pPr>
        <w:pStyle w:val="ListBullet"/>
      </w:pPr>
      <w:r>
        <w:t>Currently researching ways to implement differential privacy</w:t>
      </w:r>
      <w:r w:rsidR="001B4995">
        <w:t xml:space="preserve"> </w:t>
      </w:r>
      <w:r w:rsidR="00AE36AD">
        <w:t xml:space="preserve">in a hospital server setting using adaptive DP-algorithmic methods to uphold individual differential privacy in neighboring datasets. The focus of the research is to combine encryption schemes on individual cyber physical devices </w:t>
      </w:r>
      <w:r w:rsidR="001B4995">
        <w:t>(</w:t>
      </w:r>
      <w:r w:rsidR="00AE36AD">
        <w:t>offload the computation to an external device) with differential privacy methods</w:t>
      </w:r>
      <w:r w:rsidR="001B4995">
        <w:t xml:space="preserve">. </w:t>
      </w:r>
    </w:p>
    <w:p w14:paraId="2FD735B5" w14:textId="0AA43BDE" w:rsidR="00AE36AD" w:rsidRDefault="00AE36AD">
      <w:pPr>
        <w:pStyle w:val="ListBullet"/>
      </w:pPr>
      <w:r>
        <w:t xml:space="preserve">Faculty Mentor: Geetha </w:t>
      </w:r>
      <w:proofErr w:type="spellStart"/>
      <w:r>
        <w:t>Thamilarasu</w:t>
      </w:r>
      <w:proofErr w:type="spellEnd"/>
      <w:r>
        <w:t>, Professor at the University of Washington</w:t>
      </w:r>
    </w:p>
    <w:p w14:paraId="6B35FDE4" w14:textId="72E43525" w:rsidR="00AE36AD" w:rsidRDefault="00AE36AD" w:rsidP="00AE36AD">
      <w:pPr>
        <w:pStyle w:val="Heading2"/>
      </w:pPr>
      <w:r>
        <w:t>Software requirements Designer | Trickfire robotics | August 2018 – October 2018</w:t>
      </w:r>
    </w:p>
    <w:p w14:paraId="7C074FD2" w14:textId="4A8C4032" w:rsidR="001B4995" w:rsidRDefault="00AE36AD" w:rsidP="0029361F">
      <w:pPr>
        <w:pStyle w:val="ListBullet"/>
      </w:pPr>
      <w:r>
        <w:t>Co-iterated the last year’s Software Requirements Specifications (SRS) for the given codebase and the Robot Operating System (ROS)</w:t>
      </w:r>
      <w:r w:rsidR="0029361F">
        <w:t xml:space="preserve"> for </w:t>
      </w:r>
      <w:r w:rsidR="001B4995">
        <w:t xml:space="preserve">the robotics team at the University of Washington Bothell. </w:t>
      </w:r>
    </w:p>
    <w:p w14:paraId="11CA8057" w14:textId="10BA9F6B" w:rsidR="00394A6D" w:rsidRDefault="00AE36AD">
      <w:pPr>
        <w:pStyle w:val="Heading2"/>
      </w:pPr>
      <w:r>
        <w:t>Manager</w:t>
      </w:r>
      <w:r w:rsidR="007D00B3">
        <w:t> | </w:t>
      </w:r>
      <w:r>
        <w:t>Hotel International</w:t>
      </w:r>
      <w:r w:rsidR="007D00B3">
        <w:t> | </w:t>
      </w:r>
      <w:r>
        <w:t>June 2017</w:t>
      </w:r>
      <w:r w:rsidR="0077621B">
        <w:t xml:space="preserve"> </w:t>
      </w:r>
      <w:r>
        <w:t>–</w:t>
      </w:r>
      <w:r w:rsidR="0077621B">
        <w:t xml:space="preserve"> </w:t>
      </w:r>
      <w:r>
        <w:t>Sept 2018</w:t>
      </w:r>
    </w:p>
    <w:p w14:paraId="20AA4075" w14:textId="78544277" w:rsidR="00D56207" w:rsidRDefault="00AE36AD" w:rsidP="005E5E55">
      <w:pPr>
        <w:pStyle w:val="ListBullet"/>
        <w:numPr>
          <w:ilvl w:val="0"/>
          <w:numId w:val="19"/>
        </w:numPr>
      </w:pPr>
      <w:r>
        <w:t xml:space="preserve">Day manager at Hotel International. Did daily management of inventory, guests, and reservations. Ensured our system’s database had coherency with the guest reservation information in Expedia’s and </w:t>
      </w:r>
      <w:proofErr w:type="spellStart"/>
      <w:r>
        <w:t>Booking.com’s</w:t>
      </w:r>
      <w:proofErr w:type="spellEnd"/>
      <w:r>
        <w:t xml:space="preserve"> datasets. </w:t>
      </w:r>
    </w:p>
    <w:p w14:paraId="5386BD86" w14:textId="58BAA752" w:rsidR="00AE36AD" w:rsidRDefault="00AE36AD" w:rsidP="005E5E55">
      <w:pPr>
        <w:pStyle w:val="ListBullet"/>
        <w:numPr>
          <w:ilvl w:val="0"/>
          <w:numId w:val="19"/>
        </w:numPr>
      </w:pPr>
      <w:r>
        <w:t xml:space="preserve">Main point of contact: </w:t>
      </w:r>
      <w:proofErr w:type="spellStart"/>
      <w:r>
        <w:t>Jonghan</w:t>
      </w:r>
      <w:proofErr w:type="spellEnd"/>
      <w:r>
        <w:t xml:space="preserve"> Kim, 425-771-1777 (Extension: 0)</w:t>
      </w:r>
    </w:p>
    <w:p w14:paraId="478AAA5C" w14:textId="48846053" w:rsidR="00D71B95" w:rsidRDefault="00D71B95" w:rsidP="00D71B95">
      <w:pPr>
        <w:pStyle w:val="Heading1"/>
      </w:pPr>
      <w:r>
        <w:lastRenderedPageBreak/>
        <w:t>Projects</w:t>
      </w:r>
    </w:p>
    <w:p w14:paraId="6B216795" w14:textId="0A92A336" w:rsidR="00D71B95" w:rsidRDefault="00D71B95" w:rsidP="00D71B95">
      <w:pPr>
        <w:pStyle w:val="Heading2"/>
      </w:pPr>
      <w:r>
        <w:t>Motorolla 68K Machine Code Disassembler</w:t>
      </w:r>
    </w:p>
    <w:p w14:paraId="7B8FB2BD" w14:textId="1AD796F4" w:rsidR="00D71B95" w:rsidRDefault="00D71B95" w:rsidP="00D71B95">
      <w:pPr>
        <w:pStyle w:val="ListBullet"/>
      </w:pPr>
      <w:r>
        <w:t xml:space="preserve">Written in 68K assembly language, the program will read in machine code that’s located in a portion of memory and “disassemble” it back into 68K assembly language. Worked on the user interface, IO operations, decoding of opcode instructions, and portions of the effective address decoding. </w:t>
      </w:r>
    </w:p>
    <w:p w14:paraId="30DC5250" w14:textId="4C3A7E5B" w:rsidR="00D71B95" w:rsidRDefault="00D71B95" w:rsidP="00D71B95">
      <w:pPr>
        <w:pStyle w:val="Heading2"/>
      </w:pPr>
      <w:r>
        <w:t xml:space="preserve">file backup </w:t>
      </w:r>
      <w:r w:rsidR="00975A82">
        <w:t xml:space="preserve">using </w:t>
      </w:r>
      <w:r w:rsidR="00975A82">
        <w:t xml:space="preserve">Aws </w:t>
      </w:r>
      <w:r w:rsidR="00975A82">
        <w:t>SDK</w:t>
      </w:r>
    </w:p>
    <w:p w14:paraId="0F4E942B" w14:textId="41C1DEC2" w:rsidR="00D71B95" w:rsidRDefault="00D71B95" w:rsidP="00D71B95">
      <w:pPr>
        <w:pStyle w:val="ListBullet"/>
      </w:pPr>
      <w:r>
        <w:t>Using the Python Boto3/</w:t>
      </w:r>
      <w:proofErr w:type="spellStart"/>
      <w:r>
        <w:t>Botocore</w:t>
      </w:r>
      <w:proofErr w:type="spellEnd"/>
      <w:r>
        <w:t xml:space="preserve"> SDK, wrote a program in Python 3.x to recursively traverse the directory it’s run in to back up files that are 1. Uploaded for the first time, and 2. Modified/changed in order to save bandwidth. </w:t>
      </w:r>
    </w:p>
    <w:p w14:paraId="149614D4" w14:textId="0A150B38" w:rsidR="00D71B95" w:rsidRDefault="00D71B95" w:rsidP="00D71B95">
      <w:pPr>
        <w:pStyle w:val="Heading2"/>
      </w:pPr>
      <w:r>
        <w:t xml:space="preserve">News notification system using aws </w:t>
      </w:r>
      <w:r w:rsidR="00975A82">
        <w:t>SDK</w:t>
      </w:r>
    </w:p>
    <w:p w14:paraId="5CA9BDD7" w14:textId="4DD39A97" w:rsidR="00D71B95" w:rsidRDefault="00D71B95" w:rsidP="00D71B95">
      <w:pPr>
        <w:pStyle w:val="ListBullet"/>
      </w:pPr>
      <w:r>
        <w:t xml:space="preserve">Hosted a website using AWS Elastic Beanstalk to sign users up. Users would select certain topics they’d be interested in and enter their phone number. Upon confirmation, they’re added to a DynamoDB table with their specific information listed. Using Boto3 Python program using AWS Lambda, it would use a CloudWatch trigger to iterate through the DynamoDB table and send parsed API request information from </w:t>
      </w:r>
      <w:proofErr w:type="spellStart"/>
      <w:r>
        <w:t>NewsAPI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https://newsapi.org/</w:t>
        </w:r>
      </w:hyperlink>
      <w:r>
        <w:t xml:space="preserve">). </w:t>
      </w:r>
    </w:p>
    <w:p w14:paraId="785273EC" w14:textId="1D6469B6" w:rsidR="00D71B95" w:rsidRDefault="00D71B95" w:rsidP="00D71B95">
      <w:pPr>
        <w:pStyle w:val="Heading2"/>
      </w:pPr>
      <w:r>
        <w:t>Textfile compression program – huffman compression</w:t>
      </w:r>
    </w:p>
    <w:p w14:paraId="458B85BA" w14:textId="60CFF0A1" w:rsidR="00D71B95" w:rsidRDefault="00D71B95" w:rsidP="00975A82">
      <w:pPr>
        <w:pStyle w:val="ListBullet"/>
      </w:pPr>
      <w:r>
        <w:t xml:space="preserve">Written in C++, wrote two separate programs to compress a given text file and decompress the compressed text file back to the original’s contents. </w:t>
      </w:r>
      <w:r w:rsidR="00975A82">
        <w:t xml:space="preserve">Works on ASCII text files only (excluding certain extended ASCII characters). Saw space improvements of around ~60% of the original text file’s size. </w:t>
      </w:r>
    </w:p>
    <w:p w14:paraId="226C0DAC" w14:textId="5C54E970" w:rsidR="00975A82" w:rsidRDefault="00975A82" w:rsidP="00975A82">
      <w:pPr>
        <w:pStyle w:val="Heading2"/>
      </w:pPr>
      <w:r>
        <w:t xml:space="preserve">hotel management database </w:t>
      </w:r>
    </w:p>
    <w:p w14:paraId="265539DB" w14:textId="77DFA014" w:rsidR="00975A82" w:rsidRDefault="00975A82" w:rsidP="00975A82">
      <w:pPr>
        <w:pStyle w:val="ListBullet"/>
      </w:pPr>
      <w:r>
        <w:t xml:space="preserve">Database to manage a hotel system’s branches, employees, reservations, payrolls, and room availability. Worked only on the schema design and CRUD operations pertaining to updating guest information. Utilized </w:t>
      </w:r>
      <w:proofErr w:type="spellStart"/>
      <w:r>
        <w:t>Postgre</w:t>
      </w:r>
      <w:proofErr w:type="spellEnd"/>
      <w:r>
        <w:t xml:space="preserve">, AWS RDS, and Python 2.x to implement the program. </w:t>
      </w:r>
      <w:bookmarkStart w:id="0" w:name="_GoBack"/>
      <w:bookmarkEnd w:id="0"/>
    </w:p>
    <w:p w14:paraId="36E957DC" w14:textId="77777777" w:rsidR="00D71B95" w:rsidRDefault="00D71B95" w:rsidP="00D71B95">
      <w:pPr>
        <w:pStyle w:val="ListBullet"/>
        <w:numPr>
          <w:ilvl w:val="0"/>
          <w:numId w:val="0"/>
        </w:numPr>
      </w:pPr>
    </w:p>
    <w:p w14:paraId="0BB1D021" w14:textId="77777777" w:rsidR="00D71B95" w:rsidRDefault="00D71B95" w:rsidP="00D71B95">
      <w:pPr>
        <w:pStyle w:val="ListBullet"/>
        <w:numPr>
          <w:ilvl w:val="0"/>
          <w:numId w:val="0"/>
        </w:numPr>
      </w:pPr>
    </w:p>
    <w:sectPr w:rsidR="00D71B95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223F" w14:textId="77777777" w:rsidR="00D67E76" w:rsidRDefault="00D67E76">
      <w:pPr>
        <w:spacing w:after="0"/>
      </w:pPr>
      <w:r>
        <w:separator/>
      </w:r>
    </w:p>
  </w:endnote>
  <w:endnote w:type="continuationSeparator" w:id="0">
    <w:p w14:paraId="5E36D45B" w14:textId="77777777" w:rsidR="00D67E76" w:rsidRDefault="00D67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C915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2D4A7" w14:textId="77777777" w:rsidR="00D67E76" w:rsidRDefault="00D67E76">
      <w:pPr>
        <w:spacing w:after="0"/>
      </w:pPr>
      <w:r>
        <w:separator/>
      </w:r>
    </w:p>
  </w:footnote>
  <w:footnote w:type="continuationSeparator" w:id="0">
    <w:p w14:paraId="38DEB513" w14:textId="77777777" w:rsidR="00D67E76" w:rsidRDefault="00D67E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F"/>
    <w:rsid w:val="00055684"/>
    <w:rsid w:val="001B4995"/>
    <w:rsid w:val="0029361F"/>
    <w:rsid w:val="003671AF"/>
    <w:rsid w:val="00374627"/>
    <w:rsid w:val="00394A6D"/>
    <w:rsid w:val="003F19B9"/>
    <w:rsid w:val="004476A1"/>
    <w:rsid w:val="005114E7"/>
    <w:rsid w:val="005B7DFD"/>
    <w:rsid w:val="005E5E55"/>
    <w:rsid w:val="00616068"/>
    <w:rsid w:val="006E401C"/>
    <w:rsid w:val="0077621B"/>
    <w:rsid w:val="007963CE"/>
    <w:rsid w:val="007D00B3"/>
    <w:rsid w:val="008916B6"/>
    <w:rsid w:val="008E10EB"/>
    <w:rsid w:val="00975A82"/>
    <w:rsid w:val="009763C8"/>
    <w:rsid w:val="00A8131A"/>
    <w:rsid w:val="00AE36AD"/>
    <w:rsid w:val="00AF23B3"/>
    <w:rsid w:val="00B769EE"/>
    <w:rsid w:val="00C57E43"/>
    <w:rsid w:val="00C72B59"/>
    <w:rsid w:val="00CC75DB"/>
    <w:rsid w:val="00D33143"/>
    <w:rsid w:val="00D42B20"/>
    <w:rsid w:val="00D56207"/>
    <w:rsid w:val="00D67E76"/>
    <w:rsid w:val="00D71B95"/>
    <w:rsid w:val="00D765AF"/>
    <w:rsid w:val="00DD4208"/>
    <w:rsid w:val="00EA2B92"/>
    <w:rsid w:val="00EE5561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92C9"/>
  <w15:chartTrackingRefBased/>
  <w15:docId w15:val="{4EB4FC1E-D030-4087-91AE-EA646CE7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ang18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C420DC12644EA8BF7F4582BA88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C360A-D424-4BE6-9859-1E514258DED7}"/>
      </w:docPartPr>
      <w:docPartBody>
        <w:p w:rsidR="00304E11" w:rsidRDefault="000757B7">
          <w:pPr>
            <w:pStyle w:val="74C420DC12644EA8BF7F4582BA886D89"/>
          </w:pPr>
          <w:r>
            <w:t>Your Name</w:t>
          </w:r>
        </w:p>
      </w:docPartBody>
    </w:docPart>
    <w:docPart>
      <w:docPartPr>
        <w:name w:val="0E64E911096545C3A36BB1B79824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C199-DCD2-42A7-ABBF-570C0DD7A952}"/>
      </w:docPartPr>
      <w:docPartBody>
        <w:p w:rsidR="00304E11" w:rsidRDefault="000757B7">
          <w:pPr>
            <w:pStyle w:val="0E64E911096545C3A36BB1B798243EAD"/>
          </w:pPr>
          <w:r>
            <w:t>Objective</w:t>
          </w:r>
        </w:p>
      </w:docPartBody>
    </w:docPart>
    <w:docPart>
      <w:docPartPr>
        <w:name w:val="83BA421E8CDE447E8BB1F1C51F15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8D04-8579-46CF-977F-D0C907F96FFD}"/>
      </w:docPartPr>
      <w:docPartBody>
        <w:p w:rsidR="00304E11" w:rsidRDefault="000757B7">
          <w:pPr>
            <w:pStyle w:val="83BA421E8CDE447E8BB1F1C51F15807F"/>
          </w:pPr>
          <w:r>
            <w:t>Education</w:t>
          </w:r>
        </w:p>
      </w:docPartBody>
    </w:docPart>
    <w:docPart>
      <w:docPartPr>
        <w:name w:val="0BBE0CBA0FA8466191FFC4E7248FA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35C2-2E60-4628-8245-84AFBDAA4915}"/>
      </w:docPartPr>
      <w:docPartBody>
        <w:p w:rsidR="00304E11" w:rsidRDefault="000757B7">
          <w:pPr>
            <w:pStyle w:val="0BBE0CBA0FA8466191FFC4E7248FA061"/>
          </w:pPr>
          <w:r>
            <w:t>Major</w:t>
          </w:r>
        </w:p>
      </w:docPartBody>
    </w:docPart>
    <w:docPart>
      <w:docPartPr>
        <w:name w:val="D658DC3FE308404B81D2F7EEC436D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D8F8-E321-4B3A-A0A8-0632B1CC7E8E}"/>
      </w:docPartPr>
      <w:docPartBody>
        <w:p w:rsidR="00304E11" w:rsidRDefault="000757B7">
          <w:pPr>
            <w:pStyle w:val="D658DC3FE308404B81D2F7EEC436D24C"/>
          </w:pPr>
          <w:r>
            <w:t>Related coursework</w:t>
          </w:r>
        </w:p>
      </w:docPartBody>
    </w:docPart>
    <w:docPart>
      <w:docPartPr>
        <w:name w:val="A56E6DC1AFEA4939AD838F34097A3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28CDB-3727-439B-8E32-2E1463E8E0CF}"/>
      </w:docPartPr>
      <w:docPartBody>
        <w:p w:rsidR="00304E11" w:rsidRDefault="000757B7">
          <w:pPr>
            <w:pStyle w:val="A56E6DC1AFEA4939AD838F34097A3149"/>
          </w:pPr>
          <w:r>
            <w:t>Skills &amp; Abilities</w:t>
          </w:r>
        </w:p>
      </w:docPartBody>
    </w:docPart>
    <w:docPart>
      <w:docPartPr>
        <w:name w:val="1B6F815122784607A510DC7F4344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9424-BDFE-4FBD-8DDB-534C6C82B5F3}"/>
      </w:docPartPr>
      <w:docPartBody>
        <w:p w:rsidR="00304E11" w:rsidRDefault="000757B7">
          <w:pPr>
            <w:pStyle w:val="1B6F815122784607A510DC7F43448D6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7"/>
    <w:rsid w:val="000757B7"/>
    <w:rsid w:val="00304E11"/>
    <w:rsid w:val="00325BFA"/>
    <w:rsid w:val="007C03FA"/>
    <w:rsid w:val="00D2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C420DC12644EA8BF7F4582BA886D89">
    <w:name w:val="74C420DC12644EA8BF7F4582BA886D89"/>
  </w:style>
  <w:style w:type="paragraph" w:customStyle="1" w:styleId="DAB89B3C462D4AFA900F81E69AE2C810">
    <w:name w:val="DAB89B3C462D4AFA900F81E69AE2C810"/>
  </w:style>
  <w:style w:type="paragraph" w:customStyle="1" w:styleId="AD033B46BDDA4004AD0389D55A489E1E">
    <w:name w:val="AD033B46BDDA4004AD0389D55A489E1E"/>
  </w:style>
  <w:style w:type="paragraph" w:customStyle="1" w:styleId="9A4BBBC3BA0F4EBD80E6CB5EDC4B9525">
    <w:name w:val="9A4BBBC3BA0F4EBD80E6CB5EDC4B9525"/>
  </w:style>
  <w:style w:type="paragraph" w:customStyle="1" w:styleId="A6E7B6FBF89E4D28852E821F7BA79E59">
    <w:name w:val="A6E7B6FBF89E4D28852E821F7BA79E59"/>
  </w:style>
  <w:style w:type="paragraph" w:customStyle="1" w:styleId="0E64E911096545C3A36BB1B798243EAD">
    <w:name w:val="0E64E911096545C3A36BB1B798243EAD"/>
  </w:style>
  <w:style w:type="paragraph" w:customStyle="1" w:styleId="807F32D0BEAD4641BC57C15A35F7A322">
    <w:name w:val="807F32D0BEAD4641BC57C15A35F7A322"/>
  </w:style>
  <w:style w:type="paragraph" w:customStyle="1" w:styleId="83BA421E8CDE447E8BB1F1C51F15807F">
    <w:name w:val="83BA421E8CDE447E8BB1F1C51F15807F"/>
  </w:style>
  <w:style w:type="paragraph" w:customStyle="1" w:styleId="38A4F9CDA36C41CFBA951F72F5B02C44">
    <w:name w:val="38A4F9CDA36C41CFBA951F72F5B02C44"/>
  </w:style>
  <w:style w:type="paragraph" w:customStyle="1" w:styleId="15B1693D5C594CB9886EC03032E9C6C4">
    <w:name w:val="15B1693D5C594CB9886EC03032E9C6C4"/>
  </w:style>
  <w:style w:type="paragraph" w:customStyle="1" w:styleId="314D76D854644E33BFEF34ECE4303C04">
    <w:name w:val="314D76D854644E33BFEF34ECE4303C04"/>
  </w:style>
  <w:style w:type="paragraph" w:customStyle="1" w:styleId="0BBE0CBA0FA8466191FFC4E7248FA061">
    <w:name w:val="0BBE0CBA0FA8466191FFC4E7248FA061"/>
  </w:style>
  <w:style w:type="paragraph" w:customStyle="1" w:styleId="2802015717684CFF9F63CF7562684B28">
    <w:name w:val="2802015717684CFF9F63CF7562684B28"/>
  </w:style>
  <w:style w:type="paragraph" w:customStyle="1" w:styleId="2E66FC8DE027475D83ED097A3E0152B5">
    <w:name w:val="2E66FC8DE027475D83ED097A3E0152B5"/>
  </w:style>
  <w:style w:type="paragraph" w:customStyle="1" w:styleId="D658DC3FE308404B81D2F7EEC436D24C">
    <w:name w:val="D658DC3FE308404B81D2F7EEC436D24C"/>
  </w:style>
  <w:style w:type="paragraph" w:customStyle="1" w:styleId="633CDD6494F842AEBF82266FD35B425E">
    <w:name w:val="633CDD6494F842AEBF82266FD35B425E"/>
  </w:style>
  <w:style w:type="paragraph" w:customStyle="1" w:styleId="698B73B5625D4F58B811D6F9E962A11F">
    <w:name w:val="698B73B5625D4F58B811D6F9E962A11F"/>
  </w:style>
  <w:style w:type="paragraph" w:customStyle="1" w:styleId="315152B64854418D8AEC68BFD3F70665">
    <w:name w:val="315152B64854418D8AEC68BFD3F70665"/>
  </w:style>
  <w:style w:type="paragraph" w:customStyle="1" w:styleId="DD59B2A8CD684AC3AF7FAAEBEF4B70B2">
    <w:name w:val="DD59B2A8CD684AC3AF7FAAEBEF4B70B2"/>
  </w:style>
  <w:style w:type="paragraph" w:customStyle="1" w:styleId="A56E6DC1AFEA4939AD838F34097A3149">
    <w:name w:val="A56E6DC1AFEA4939AD838F34097A3149"/>
  </w:style>
  <w:style w:type="paragraph" w:customStyle="1" w:styleId="A41BED3480B6437EB76245F080CA6B14">
    <w:name w:val="A41BED3480B6437EB76245F080CA6B14"/>
  </w:style>
  <w:style w:type="paragraph" w:customStyle="1" w:styleId="9353784C7A1048278E0FD8FF61D5AB49">
    <w:name w:val="9353784C7A1048278E0FD8FF61D5AB49"/>
  </w:style>
  <w:style w:type="paragraph" w:customStyle="1" w:styleId="254EE469668E4AF986EC9C7CF2E3BA57">
    <w:name w:val="254EE469668E4AF986EC9C7CF2E3BA57"/>
  </w:style>
  <w:style w:type="paragraph" w:customStyle="1" w:styleId="6CF0F543A25648DFA04C9A3F517C683F">
    <w:name w:val="6CF0F543A25648DFA04C9A3F517C683F"/>
  </w:style>
  <w:style w:type="paragraph" w:customStyle="1" w:styleId="EB180481A73240ABB1D515812A0B0E01">
    <w:name w:val="EB180481A73240ABB1D515812A0B0E01"/>
  </w:style>
  <w:style w:type="paragraph" w:customStyle="1" w:styleId="1F20E331D719424C81393125B46674DD">
    <w:name w:val="1F20E331D719424C81393125B46674DD"/>
  </w:style>
  <w:style w:type="paragraph" w:customStyle="1" w:styleId="F1C5AE7EE91A4B46A5A794225D58AFF9">
    <w:name w:val="F1C5AE7EE91A4B46A5A794225D58AFF9"/>
  </w:style>
  <w:style w:type="paragraph" w:customStyle="1" w:styleId="84B5DAC82831462EA48CC8F44E8FA15D">
    <w:name w:val="84B5DAC82831462EA48CC8F44E8FA15D"/>
  </w:style>
  <w:style w:type="paragraph" w:customStyle="1" w:styleId="1B6F815122784607A510DC7F43448D6F">
    <w:name w:val="1B6F815122784607A510DC7F43448D6F"/>
  </w:style>
  <w:style w:type="paragraph" w:customStyle="1" w:styleId="37A369238C9743A897422D07E713033C">
    <w:name w:val="37A369238C9743A897422D07E713033C"/>
  </w:style>
  <w:style w:type="paragraph" w:customStyle="1" w:styleId="7396FB342BA24270A513D551A0DF5499">
    <w:name w:val="7396FB342BA24270A513D551A0DF5499"/>
  </w:style>
  <w:style w:type="paragraph" w:customStyle="1" w:styleId="1D3B4BCC0EB04EF49D9EED990C671266">
    <w:name w:val="1D3B4BCC0EB04EF49D9EED990C671266"/>
  </w:style>
  <w:style w:type="paragraph" w:customStyle="1" w:styleId="72401F00B762448B88086DA45ACE89F7">
    <w:name w:val="72401F00B762448B88086DA45ACE89F7"/>
  </w:style>
  <w:style w:type="paragraph" w:customStyle="1" w:styleId="AEB28A5BA7E24181A1343A9AF87F9192">
    <w:name w:val="AEB28A5BA7E24181A1343A9AF87F9192"/>
  </w:style>
  <w:style w:type="paragraph" w:customStyle="1" w:styleId="FE7444B41E9C447FAD9334A9384E2F41">
    <w:name w:val="FE7444B41E9C447FAD9334A9384E2F41"/>
  </w:style>
  <w:style w:type="paragraph" w:customStyle="1" w:styleId="313509ADDF9942868DFB2131779679A4">
    <w:name w:val="313509ADDF9942868DFB2131779679A4"/>
  </w:style>
  <w:style w:type="paragraph" w:customStyle="1" w:styleId="F299FF8B70134382B18FE7DDED74B930">
    <w:name w:val="F299FF8B70134382B18FE7DDED74B930"/>
    <w:rsid w:val="00325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35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Jayden</dc:creator>
  <cp:keywords/>
  <dc:description>Ji Hoon Kang</dc:description>
  <cp:lastModifiedBy>Jayden</cp:lastModifiedBy>
  <cp:revision>4</cp:revision>
  <dcterms:created xsi:type="dcterms:W3CDTF">2019-04-15T18:44:00Z</dcterms:created>
  <dcterms:modified xsi:type="dcterms:W3CDTF">2019-04-17T23:19:00Z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